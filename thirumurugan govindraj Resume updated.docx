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630179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438CE83" w14:textId="77777777" w:rsidR="001B2ABD" w:rsidRDefault="008B1CA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73C55A" wp14:editId="6466E24A">
                  <wp:extent cx="908088" cy="10096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627" cy="103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57593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C06AD2F" w14:textId="77777777" w:rsidR="001B2ABD" w:rsidRPr="00676932" w:rsidRDefault="00C4092D" w:rsidP="001B2ABD">
            <w:pPr>
              <w:pStyle w:val="Title"/>
              <w:rPr>
                <w:sz w:val="44"/>
                <w:szCs w:val="44"/>
              </w:rPr>
            </w:pPr>
            <w:r w:rsidRPr="00676932">
              <w:rPr>
                <w:sz w:val="44"/>
                <w:szCs w:val="44"/>
              </w:rPr>
              <w:t>thirumurugan govindraj</w:t>
            </w:r>
          </w:p>
          <w:p w14:paraId="472EB705" w14:textId="77777777" w:rsidR="001B2ABD" w:rsidRDefault="00C4092D" w:rsidP="001B2ABD">
            <w:pPr>
              <w:pStyle w:val="Subtitle"/>
            </w:pPr>
            <w:r w:rsidRPr="00AF4884">
              <w:rPr>
                <w:spacing w:val="0"/>
                <w:w w:val="80"/>
              </w:rPr>
              <w:t>DevOps Enginee</w:t>
            </w:r>
            <w:r w:rsidRPr="00AF4884">
              <w:rPr>
                <w:spacing w:val="11"/>
                <w:w w:val="80"/>
              </w:rPr>
              <w:t>r</w:t>
            </w:r>
          </w:p>
        </w:tc>
      </w:tr>
    </w:tbl>
    <w:p w14:paraId="5E055DA8" w14:textId="77777777" w:rsidR="008B1CAA" w:rsidRPr="006A49B2" w:rsidRDefault="008B1CAA" w:rsidP="008B1CAA">
      <w:pPr>
        <w:rPr>
          <w:b/>
          <w:caps/>
          <w:color w:val="00B0F0"/>
          <w:sz w:val="20"/>
          <w:szCs w:val="20"/>
        </w:rPr>
      </w:pPr>
    </w:p>
    <w:p w14:paraId="0EE6EE85" w14:textId="77777777" w:rsidR="008B1CAA" w:rsidRPr="008B1CAA" w:rsidRDefault="008B1CAA" w:rsidP="008B1CAA">
      <w:pPr>
        <w:rPr>
          <w:b/>
          <w:caps/>
        </w:rPr>
      </w:pPr>
      <w:r w:rsidRPr="008B1CAA">
        <w:rPr>
          <w:b/>
          <w:caps/>
        </w:rPr>
        <w:tab/>
      </w:r>
      <w:r w:rsidRPr="008B1CAA">
        <w:rPr>
          <w:b/>
          <w:caps/>
        </w:rPr>
        <w:tab/>
      </w:r>
    </w:p>
    <w:p w14:paraId="4C591ACA" w14:textId="77777777" w:rsidR="008B1CAA" w:rsidRDefault="008B1CAA">
      <w:pPr>
        <w:rPr>
          <w:b/>
          <w:caps/>
        </w:rPr>
      </w:pPr>
    </w:p>
    <w:p w14:paraId="11659340" w14:textId="77777777" w:rsidR="008B1CAA" w:rsidRDefault="008B1CAA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8C421E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F33B4FE0E24A2C94568658D130B197"/>
              </w:placeholder>
              <w:temporary/>
              <w:showingPlcHdr/>
              <w15:appearance w15:val="hidden"/>
            </w:sdtPr>
            <w:sdtEndPr/>
            <w:sdtContent>
              <w:p w14:paraId="00CEA5E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2BED2AE" w14:textId="77777777" w:rsidR="00036450" w:rsidRDefault="006A49B2" w:rsidP="009260CD">
            <w:r>
              <w:t xml:space="preserve">I am a Professional Software </w:t>
            </w:r>
            <w:proofErr w:type="gramStart"/>
            <w:r>
              <w:t>Engineer</w:t>
            </w:r>
            <w:r w:rsidR="008D2654">
              <w:t>[</w:t>
            </w:r>
            <w:proofErr w:type="gramEnd"/>
            <w:r w:rsidR="008D2654">
              <w:t>DevOps]</w:t>
            </w:r>
          </w:p>
          <w:p w14:paraId="3DA50F31" w14:textId="77777777" w:rsidR="006A49B2" w:rsidRDefault="006A49B2" w:rsidP="009260CD">
            <w:r>
              <w:t xml:space="preserve">With 1+ Year </w:t>
            </w:r>
            <w:proofErr w:type="gramStart"/>
            <w:r>
              <w:t>Experience .</w:t>
            </w:r>
            <w:proofErr w:type="gramEnd"/>
            <w:r w:rsidR="008D2654">
              <w:t xml:space="preserve"> I done my Project in offsite that is RELIGARE </w:t>
            </w:r>
          </w:p>
          <w:p w14:paraId="00448FB4" w14:textId="1FAFEDEA" w:rsidR="008C6BE0" w:rsidRDefault="008D2654" w:rsidP="009260CD">
            <w:r>
              <w:t xml:space="preserve">Project. I have Experience Hands on </w:t>
            </w:r>
            <w:r w:rsidR="00AF4884">
              <w:t xml:space="preserve">CI/CD </w:t>
            </w:r>
            <w:r>
              <w:t>,</w:t>
            </w:r>
            <w:r w:rsidR="008C6BE0">
              <w:t xml:space="preserve"> </w:t>
            </w:r>
            <w:r>
              <w:t>Linux</w:t>
            </w:r>
            <w:r w:rsidR="00AF4884">
              <w:t xml:space="preserve"> </w:t>
            </w:r>
            <w:r>
              <w:t>,</w:t>
            </w:r>
            <w:r w:rsidR="00AF4884">
              <w:t>GitHub</w:t>
            </w:r>
            <w:r w:rsidR="008C6BE0">
              <w:t xml:space="preserve"> , Docker</w:t>
            </w:r>
            <w:r w:rsidR="00AF4884">
              <w:t>,</w:t>
            </w:r>
          </w:p>
          <w:p w14:paraId="61498D5B" w14:textId="57EAF7AC" w:rsidR="008C6BE0" w:rsidRDefault="008C6BE0" w:rsidP="009260CD">
            <w:r>
              <w:t>Jenkins</w:t>
            </w:r>
            <w:r w:rsidR="00AF4884">
              <w:t>, Amazon EC2, S3, VPC.</w:t>
            </w:r>
          </w:p>
          <w:p w14:paraId="5DC0D944" w14:textId="77777777" w:rsidR="00036450" w:rsidRDefault="00036450" w:rsidP="00036450"/>
          <w:sdt>
            <w:sdtPr>
              <w:id w:val="-1954003311"/>
              <w:placeholder>
                <w:docPart w:val="37955993851545C0B4E22BCA15F6497B"/>
              </w:placeholder>
              <w:temporary/>
              <w:showingPlcHdr/>
              <w15:appearance w15:val="hidden"/>
            </w:sdtPr>
            <w:sdtEndPr/>
            <w:sdtContent>
              <w:p w14:paraId="4A5BDB9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54AF800D5F34E4CB385FB69E014F3CD"/>
              </w:placeholder>
              <w:temporary/>
              <w:showingPlcHdr/>
              <w15:appearance w15:val="hidden"/>
            </w:sdtPr>
            <w:sdtEndPr/>
            <w:sdtContent>
              <w:p w14:paraId="4103500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721C3CE" w14:textId="77777777" w:rsidR="004D3011" w:rsidRDefault="008B1CAA" w:rsidP="004D3011">
            <w:r>
              <w:t>9080606609</w:t>
            </w:r>
          </w:p>
          <w:p w14:paraId="25619692" w14:textId="77777777" w:rsidR="004D3011" w:rsidRPr="004D3011" w:rsidRDefault="004D3011" w:rsidP="004D3011"/>
          <w:sdt>
            <w:sdtPr>
              <w:id w:val="67859272"/>
              <w:placeholder>
                <w:docPart w:val="225CCF93625140C68746C06FBF7BCF7A"/>
              </w:placeholder>
              <w:temporary/>
              <w:showingPlcHdr/>
              <w15:appearance w15:val="hidden"/>
            </w:sdtPr>
            <w:sdtEndPr/>
            <w:sdtContent>
              <w:p w14:paraId="2BDA25A0" w14:textId="77777777" w:rsidR="004D3011" w:rsidRDefault="004D3011" w:rsidP="004D3011">
                <w:r w:rsidRPr="008D2654">
                  <w:rPr>
                    <w:b/>
                    <w:bCs/>
                    <w:color w:val="0070C0"/>
                    <w:sz w:val="20"/>
                    <w:szCs w:val="20"/>
                  </w:rPr>
                  <w:t>WEBSITE:</w:t>
                </w:r>
              </w:p>
            </w:sdtContent>
          </w:sdt>
          <w:p w14:paraId="6AE222A5" w14:textId="77777777" w:rsidR="008D2654" w:rsidRDefault="008D2654" w:rsidP="004D3011">
            <w:r>
              <w:t>LINKEDIN:</w:t>
            </w:r>
          </w:p>
          <w:p w14:paraId="005804A3" w14:textId="77777777" w:rsidR="004D3011" w:rsidRDefault="00887801" w:rsidP="004D3011">
            <w:r w:rsidRPr="00887801">
              <w:t>https://www.linkedin.com/in/thirumurugan-g-090613210/</w:t>
            </w:r>
          </w:p>
          <w:p w14:paraId="4BB69BE2" w14:textId="77777777" w:rsidR="004D3011" w:rsidRDefault="004D3011" w:rsidP="004D3011"/>
          <w:p w14:paraId="37870F8F" w14:textId="77777777" w:rsidR="00887801" w:rsidRDefault="00887801" w:rsidP="004D3011">
            <w:r>
              <w:t>EMAIL:</w:t>
            </w:r>
          </w:p>
          <w:p w14:paraId="536CBCBC" w14:textId="77777777" w:rsidR="00887801" w:rsidRDefault="00887801" w:rsidP="004D3011">
            <w:r>
              <w:t>thirugpty@gmail.com</w:t>
            </w:r>
          </w:p>
          <w:p w14:paraId="0D9165B2" w14:textId="77777777" w:rsidR="004D3011" w:rsidRDefault="004D3011" w:rsidP="004D3011"/>
          <w:sdt>
            <w:sdtPr>
              <w:id w:val="-1444214663"/>
              <w:placeholder>
                <w:docPart w:val="917DF45FBD1C407EAF5876B3EA1A0383"/>
              </w:placeholder>
              <w:temporary/>
              <w:showingPlcHdr/>
              <w15:appearance w15:val="hidden"/>
            </w:sdtPr>
            <w:sdtEndPr/>
            <w:sdtContent>
              <w:p w14:paraId="1DF718A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B78D6D2" w14:textId="77777777" w:rsidR="004D3011" w:rsidRDefault="0022600F" w:rsidP="004D3011">
            <w:r>
              <w:t>Playing Cricket</w:t>
            </w:r>
          </w:p>
          <w:p w14:paraId="55D5F334" w14:textId="77777777" w:rsidR="004D3011" w:rsidRDefault="0022600F" w:rsidP="004D3011">
            <w:r>
              <w:t>Watching Movies</w:t>
            </w:r>
          </w:p>
          <w:p w14:paraId="0BE00595" w14:textId="77777777" w:rsidR="008C6BE0" w:rsidRDefault="0022600F" w:rsidP="004D3011">
            <w:r>
              <w:t xml:space="preserve">Reading </w:t>
            </w:r>
            <w:r w:rsidR="00887801">
              <w:t>Books</w:t>
            </w:r>
          </w:p>
          <w:p w14:paraId="2C42E9FD" w14:textId="77777777" w:rsidR="008B1CAA" w:rsidRDefault="008B1CAA" w:rsidP="004D3011"/>
          <w:p w14:paraId="1E1765FB" w14:textId="77777777" w:rsidR="008B1CAA" w:rsidRDefault="008B1CAA" w:rsidP="004D3011"/>
          <w:p w14:paraId="02B00436" w14:textId="77777777" w:rsidR="008B1CAA" w:rsidRDefault="008B1CAA" w:rsidP="004D3011"/>
          <w:p w14:paraId="359E3DAC" w14:textId="77777777" w:rsidR="008B1CAA" w:rsidRDefault="008B1CAA" w:rsidP="004D3011"/>
          <w:p w14:paraId="12B0AFDA" w14:textId="77777777" w:rsidR="008B1CAA" w:rsidRDefault="008B1CAA" w:rsidP="004D3011"/>
          <w:p w14:paraId="1F5709CD" w14:textId="77777777" w:rsidR="008B1CAA" w:rsidRDefault="008B1CAA" w:rsidP="004D3011"/>
          <w:p w14:paraId="691FBB83" w14:textId="77777777" w:rsidR="008B1CAA" w:rsidRDefault="008B1CAA" w:rsidP="004D3011"/>
          <w:p w14:paraId="016979B8" w14:textId="77777777" w:rsidR="008B1CAA" w:rsidRPr="004D3011" w:rsidRDefault="008B1CAA" w:rsidP="004D3011"/>
        </w:tc>
        <w:tc>
          <w:tcPr>
            <w:tcW w:w="720" w:type="dxa"/>
          </w:tcPr>
          <w:p w14:paraId="466F35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3646765923B47729283BF4E16556F3B"/>
              </w:placeholder>
              <w:temporary/>
              <w:showingPlcHdr/>
              <w15:appearance w15:val="hidden"/>
            </w:sdtPr>
            <w:sdtEndPr/>
            <w:sdtContent>
              <w:p w14:paraId="335AB4F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9DC3494" w14:textId="77777777" w:rsidR="00036450" w:rsidRPr="00676932" w:rsidRDefault="00C4092D" w:rsidP="00B359E4">
            <w:pPr>
              <w:pStyle w:val="Heading4"/>
              <w:rPr>
                <w:sz w:val="22"/>
              </w:rPr>
            </w:pPr>
            <w:proofErr w:type="spellStart"/>
            <w:r w:rsidRPr="00676932">
              <w:rPr>
                <w:sz w:val="22"/>
              </w:rPr>
              <w:t>Adhiyamaan</w:t>
            </w:r>
            <w:proofErr w:type="spellEnd"/>
            <w:r w:rsidRPr="00676932">
              <w:rPr>
                <w:sz w:val="22"/>
              </w:rPr>
              <w:t xml:space="preserve"> College of Engineering</w:t>
            </w:r>
          </w:p>
          <w:p w14:paraId="4FD9DFFD" w14:textId="77777777" w:rsidR="00036450" w:rsidRPr="00676932" w:rsidRDefault="00C4092D" w:rsidP="00B359E4">
            <w:pPr>
              <w:pStyle w:val="Date"/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2016</w:t>
            </w:r>
            <w:r w:rsidR="00036450" w:rsidRPr="00676932">
              <w:rPr>
                <w:sz w:val="20"/>
                <w:szCs w:val="20"/>
              </w:rPr>
              <w:t xml:space="preserve"> </w:t>
            </w:r>
            <w:r w:rsidRPr="00676932">
              <w:rPr>
                <w:sz w:val="20"/>
                <w:szCs w:val="20"/>
              </w:rPr>
              <w:t>–</w:t>
            </w:r>
            <w:r w:rsidR="00036450" w:rsidRPr="00676932">
              <w:rPr>
                <w:sz w:val="20"/>
                <w:szCs w:val="20"/>
              </w:rPr>
              <w:t xml:space="preserve"> </w:t>
            </w:r>
            <w:r w:rsidRPr="00676932">
              <w:rPr>
                <w:sz w:val="20"/>
                <w:szCs w:val="20"/>
              </w:rPr>
              <w:t>2020</w:t>
            </w:r>
          </w:p>
          <w:p w14:paraId="7472DF06" w14:textId="77777777" w:rsidR="00C4092D" w:rsidRPr="00676932" w:rsidRDefault="00C4092D" w:rsidP="00C4092D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BE/Mechanical Engineering</w:t>
            </w:r>
          </w:p>
          <w:p w14:paraId="75E2DB84" w14:textId="77777777" w:rsidR="00C4092D" w:rsidRPr="00676932" w:rsidRDefault="00C4092D" w:rsidP="00036450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7.5</w:t>
            </w:r>
            <w:r w:rsidR="00036450" w:rsidRPr="00676932">
              <w:rPr>
                <w:sz w:val="20"/>
                <w:szCs w:val="20"/>
              </w:rPr>
              <w:t xml:space="preserve"> GPA</w:t>
            </w:r>
            <w:r w:rsidRPr="00676932">
              <w:rPr>
                <w:sz w:val="20"/>
                <w:szCs w:val="20"/>
              </w:rPr>
              <w:t xml:space="preserve"> Up to 8</w:t>
            </w:r>
            <w:r w:rsidRPr="00676932">
              <w:rPr>
                <w:sz w:val="20"/>
                <w:szCs w:val="20"/>
                <w:vertAlign w:val="superscript"/>
              </w:rPr>
              <w:t>th</w:t>
            </w:r>
            <w:r w:rsidRPr="00676932">
              <w:rPr>
                <w:sz w:val="20"/>
                <w:szCs w:val="20"/>
              </w:rPr>
              <w:t xml:space="preserve"> semester</w:t>
            </w:r>
            <w:r w:rsidR="00036450" w:rsidRPr="00676932">
              <w:rPr>
                <w:sz w:val="20"/>
                <w:szCs w:val="20"/>
              </w:rPr>
              <w:t>,</w:t>
            </w:r>
          </w:p>
          <w:p w14:paraId="1B0C5E5A" w14:textId="77777777" w:rsidR="001002DF" w:rsidRPr="00676932" w:rsidRDefault="001002DF" w:rsidP="00036450">
            <w:pPr>
              <w:rPr>
                <w:b/>
                <w:bCs/>
                <w:sz w:val="22"/>
              </w:rPr>
            </w:pPr>
            <w:r w:rsidRPr="00676932">
              <w:rPr>
                <w:b/>
                <w:bCs/>
                <w:sz w:val="22"/>
              </w:rPr>
              <w:t>Project Work</w:t>
            </w:r>
          </w:p>
          <w:p w14:paraId="448C5EDD" w14:textId="77777777" w:rsidR="00036450" w:rsidRPr="00676932" w:rsidRDefault="001002DF" w:rsidP="00036450">
            <w:pPr>
              <w:rPr>
                <w:color w:val="00B0F0"/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 xml:space="preserve">A main project on </w:t>
            </w:r>
            <w:r w:rsidRPr="00676932">
              <w:rPr>
                <w:color w:val="00B0F0"/>
                <w:sz w:val="20"/>
                <w:szCs w:val="20"/>
              </w:rPr>
              <w:t>“PERFORMANCE AND COMBUSTION CHARACTERISTICS OF BIO-FUEL IN DIESEL ENGINE WITH VARIABLE COMPRESSION RATIO 12 AND 13”</w:t>
            </w:r>
          </w:p>
          <w:p w14:paraId="2A26569E" w14:textId="77777777" w:rsidR="00AF4884" w:rsidRPr="00AF4884" w:rsidRDefault="00AF4884" w:rsidP="00AF4884"/>
          <w:sdt>
            <w:sdtPr>
              <w:id w:val="1001553383"/>
              <w:placeholder>
                <w:docPart w:val="867FD49B2DD64E18BF0F25429C327528"/>
              </w:placeholder>
              <w:temporary/>
              <w:showingPlcHdr/>
              <w15:appearance w15:val="hidden"/>
            </w:sdtPr>
            <w:sdtEndPr/>
            <w:sdtContent>
              <w:p w14:paraId="625EACB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15A1FA" w14:textId="77777777" w:rsidR="00036450" w:rsidRPr="00676932" w:rsidRDefault="001002DF" w:rsidP="001002DF">
            <w:pPr>
              <w:pStyle w:val="Heading4"/>
              <w:rPr>
                <w:sz w:val="22"/>
              </w:rPr>
            </w:pPr>
            <w:proofErr w:type="spellStart"/>
            <w:r w:rsidRPr="00676932">
              <w:rPr>
                <w:sz w:val="22"/>
              </w:rPr>
              <w:t>Monocept</w:t>
            </w:r>
            <w:proofErr w:type="spellEnd"/>
            <w:r w:rsidRPr="00676932">
              <w:rPr>
                <w:sz w:val="22"/>
              </w:rPr>
              <w:t xml:space="preserve"> Consulting </w:t>
            </w:r>
            <w:proofErr w:type="spellStart"/>
            <w:proofErr w:type="gramStart"/>
            <w:r w:rsidRPr="00676932">
              <w:rPr>
                <w:sz w:val="22"/>
              </w:rPr>
              <w:t>Pvt.Ltd</w:t>
            </w:r>
            <w:proofErr w:type="spellEnd"/>
            <w:r w:rsidR="00036450" w:rsidRPr="00676932">
              <w:rPr>
                <w:sz w:val="22"/>
              </w:rPr>
              <w:t xml:space="preserve">  </w:t>
            </w:r>
            <w:r w:rsidRPr="00676932">
              <w:rPr>
                <w:sz w:val="22"/>
              </w:rPr>
              <w:t>[</w:t>
            </w:r>
            <w:proofErr w:type="gramEnd"/>
            <w:r w:rsidRPr="00676932">
              <w:rPr>
                <w:sz w:val="22"/>
              </w:rPr>
              <w:t>DevOps Engineer]</w:t>
            </w:r>
          </w:p>
          <w:p w14:paraId="09F3F36D" w14:textId="77777777" w:rsidR="001002DF" w:rsidRPr="00676932" w:rsidRDefault="001002DF" w:rsidP="001002DF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03/02/2021-Present</w:t>
            </w:r>
          </w:p>
          <w:p w14:paraId="6ECE5CE2" w14:textId="2A3530F7" w:rsidR="00766757" w:rsidRPr="00676932" w:rsidRDefault="00766757" w:rsidP="001002DF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Notice period-</w:t>
            </w:r>
            <w:r w:rsidR="00AF4884">
              <w:rPr>
                <w:sz w:val="20"/>
                <w:szCs w:val="20"/>
              </w:rPr>
              <w:t xml:space="preserve"> Immediate Joiner</w:t>
            </w:r>
          </w:p>
          <w:p w14:paraId="7DCE4475" w14:textId="77777777" w:rsidR="00036450" w:rsidRPr="00676932" w:rsidRDefault="00766757" w:rsidP="00036450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Experienced DevOps Engineer with 1+ year experience.</w:t>
            </w:r>
          </w:p>
          <w:p w14:paraId="6D252E2B" w14:textId="77777777" w:rsidR="006A49B2" w:rsidRPr="008B1CAA" w:rsidRDefault="00766757" w:rsidP="00036450">
            <w:pPr>
              <w:rPr>
                <w:sz w:val="20"/>
                <w:szCs w:val="20"/>
              </w:rPr>
            </w:pPr>
            <w:r w:rsidRPr="00676932">
              <w:rPr>
                <w:sz w:val="20"/>
                <w:szCs w:val="20"/>
              </w:rPr>
              <w:t>Excellent Reputation for Resolving Problems and Improving Customer Satisfaction.</w:t>
            </w:r>
          </w:p>
          <w:p w14:paraId="46691697" w14:textId="77777777" w:rsidR="00676932" w:rsidRDefault="00676932" w:rsidP="0022600F">
            <w:pPr>
              <w:pStyle w:val="Heading2"/>
            </w:pPr>
            <w:r>
              <w:t>Skills</w:t>
            </w:r>
          </w:p>
          <w:p w14:paraId="48947925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Linux</w:t>
            </w:r>
          </w:p>
          <w:p w14:paraId="02F85590" w14:textId="4CC15042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Red</w:t>
            </w:r>
            <w:r w:rsidR="005B3B41">
              <w:t>H</w:t>
            </w:r>
            <w:r>
              <w:t>at</w:t>
            </w:r>
          </w:p>
          <w:p w14:paraId="0BF735FB" w14:textId="01AFCFA7" w:rsidR="0022600F" w:rsidRDefault="00AF4884" w:rsidP="0022600F">
            <w:pPr>
              <w:pStyle w:val="ListParagraph"/>
              <w:numPr>
                <w:ilvl w:val="0"/>
                <w:numId w:val="6"/>
              </w:numPr>
            </w:pPr>
            <w:r>
              <w:t>Amazon S3</w:t>
            </w:r>
          </w:p>
          <w:p w14:paraId="50BDE427" w14:textId="6BBE0F05" w:rsidR="00AF4884" w:rsidRDefault="00AF4884" w:rsidP="0022600F">
            <w:pPr>
              <w:pStyle w:val="ListParagraph"/>
              <w:numPr>
                <w:ilvl w:val="0"/>
                <w:numId w:val="6"/>
              </w:numPr>
            </w:pPr>
            <w:r>
              <w:t>Amazon VPC</w:t>
            </w:r>
          </w:p>
          <w:p w14:paraId="25DE884C" w14:textId="0E63DD80" w:rsidR="0022600F" w:rsidRDefault="00AF4884" w:rsidP="0022600F">
            <w:pPr>
              <w:pStyle w:val="ListParagraph"/>
              <w:numPr>
                <w:ilvl w:val="0"/>
                <w:numId w:val="6"/>
              </w:numPr>
            </w:pPr>
            <w:r>
              <w:t xml:space="preserve">Amazon </w:t>
            </w:r>
            <w:r w:rsidR="0022600F">
              <w:t>EC2</w:t>
            </w:r>
          </w:p>
          <w:p w14:paraId="651F9939" w14:textId="537D7AE2" w:rsidR="0022600F" w:rsidRDefault="005B3B41" w:rsidP="0022600F">
            <w:pPr>
              <w:pStyle w:val="ListParagraph"/>
              <w:numPr>
                <w:ilvl w:val="0"/>
                <w:numId w:val="6"/>
              </w:numPr>
            </w:pPr>
            <w:r>
              <w:t>CI/CD Pipe lines</w:t>
            </w:r>
            <w:bookmarkStart w:id="0" w:name="_GoBack"/>
            <w:bookmarkEnd w:id="0"/>
          </w:p>
          <w:p w14:paraId="0846178F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Jenkins</w:t>
            </w:r>
          </w:p>
          <w:p w14:paraId="04027DB4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GitHub, Git</w:t>
            </w:r>
          </w:p>
          <w:p w14:paraId="6E9D1112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Maven</w:t>
            </w:r>
          </w:p>
          <w:p w14:paraId="1AA4BF9A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Kubernetes</w:t>
            </w:r>
          </w:p>
          <w:p w14:paraId="3D572554" w14:textId="77777777" w:rsidR="0022600F" w:rsidRDefault="0022600F" w:rsidP="0022600F">
            <w:pPr>
              <w:pStyle w:val="ListParagraph"/>
              <w:numPr>
                <w:ilvl w:val="0"/>
                <w:numId w:val="6"/>
              </w:numPr>
            </w:pPr>
            <w:r>
              <w:t>Docker</w:t>
            </w:r>
          </w:p>
          <w:p w14:paraId="533FCBB3" w14:textId="77777777" w:rsidR="0022600F" w:rsidRDefault="0022600F" w:rsidP="0022600F">
            <w:pPr>
              <w:jc w:val="center"/>
            </w:pPr>
          </w:p>
          <w:p w14:paraId="5176771B" w14:textId="77777777" w:rsidR="0022600F" w:rsidRPr="00676932" w:rsidRDefault="0022600F" w:rsidP="0022600F"/>
        </w:tc>
      </w:tr>
    </w:tbl>
    <w:p w14:paraId="27562FC8" w14:textId="77777777" w:rsidR="0043117B" w:rsidRDefault="00DF573F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306FF" w14:textId="77777777" w:rsidR="00DF573F" w:rsidRDefault="00DF573F" w:rsidP="000C45FF">
      <w:r>
        <w:separator/>
      </w:r>
    </w:p>
  </w:endnote>
  <w:endnote w:type="continuationSeparator" w:id="0">
    <w:p w14:paraId="3F021418" w14:textId="77777777" w:rsidR="00DF573F" w:rsidRDefault="00DF57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09AA7" w14:textId="77777777" w:rsidR="00DF573F" w:rsidRDefault="00DF573F" w:rsidP="000C45FF">
      <w:r>
        <w:separator/>
      </w:r>
    </w:p>
  </w:footnote>
  <w:footnote w:type="continuationSeparator" w:id="0">
    <w:p w14:paraId="2B18AECF" w14:textId="77777777" w:rsidR="00DF573F" w:rsidRDefault="00DF57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D14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D88BD4" wp14:editId="22791B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D30"/>
    <w:multiLevelType w:val="hybridMultilevel"/>
    <w:tmpl w:val="F99C8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109"/>
    <w:multiLevelType w:val="hybridMultilevel"/>
    <w:tmpl w:val="CF44E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6FE4"/>
    <w:multiLevelType w:val="hybridMultilevel"/>
    <w:tmpl w:val="9A4035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2FFE"/>
    <w:multiLevelType w:val="hybridMultilevel"/>
    <w:tmpl w:val="D3A4D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311"/>
    <w:multiLevelType w:val="hybridMultilevel"/>
    <w:tmpl w:val="39B892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50D5"/>
    <w:multiLevelType w:val="hybridMultilevel"/>
    <w:tmpl w:val="A93E5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D"/>
    <w:rsid w:val="00036450"/>
    <w:rsid w:val="00094499"/>
    <w:rsid w:val="000C45FF"/>
    <w:rsid w:val="000E3FD1"/>
    <w:rsid w:val="001002DF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600F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3B41"/>
    <w:rsid w:val="005E39D5"/>
    <w:rsid w:val="00600670"/>
    <w:rsid w:val="0062123A"/>
    <w:rsid w:val="00646E75"/>
    <w:rsid w:val="00676932"/>
    <w:rsid w:val="006771D0"/>
    <w:rsid w:val="006A49B2"/>
    <w:rsid w:val="00715FCB"/>
    <w:rsid w:val="00743101"/>
    <w:rsid w:val="00766757"/>
    <w:rsid w:val="007775E1"/>
    <w:rsid w:val="007867A0"/>
    <w:rsid w:val="007927F5"/>
    <w:rsid w:val="00802CA0"/>
    <w:rsid w:val="00887801"/>
    <w:rsid w:val="008B1CAA"/>
    <w:rsid w:val="008C6BE0"/>
    <w:rsid w:val="008D2654"/>
    <w:rsid w:val="009260CD"/>
    <w:rsid w:val="00952C25"/>
    <w:rsid w:val="00A2118D"/>
    <w:rsid w:val="00AD76E2"/>
    <w:rsid w:val="00AF4884"/>
    <w:rsid w:val="00B20152"/>
    <w:rsid w:val="00B359E4"/>
    <w:rsid w:val="00B57D98"/>
    <w:rsid w:val="00B70850"/>
    <w:rsid w:val="00C066B6"/>
    <w:rsid w:val="00C37BA1"/>
    <w:rsid w:val="00C4092D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573F"/>
    <w:rsid w:val="00E25A26"/>
    <w:rsid w:val="00E4381A"/>
    <w:rsid w:val="00E55D74"/>
    <w:rsid w:val="00E75AA3"/>
    <w:rsid w:val="00F30D2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DA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7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F33B4FE0E24A2C94568658D130B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30278-ACCC-477A-9C98-BDE6B087B430}"/>
      </w:docPartPr>
      <w:docPartBody>
        <w:p w:rsidR="0024791D" w:rsidRDefault="0084686A">
          <w:pPr>
            <w:pStyle w:val="C7F33B4FE0E24A2C94568658D130B197"/>
          </w:pPr>
          <w:r w:rsidRPr="00D5459D">
            <w:t>Profile</w:t>
          </w:r>
        </w:p>
      </w:docPartBody>
    </w:docPart>
    <w:docPart>
      <w:docPartPr>
        <w:name w:val="37955993851545C0B4E22BCA15F64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4F7A6-C47A-4CD6-83A4-2EB4B4DB3C67}"/>
      </w:docPartPr>
      <w:docPartBody>
        <w:p w:rsidR="0024791D" w:rsidRDefault="0084686A">
          <w:pPr>
            <w:pStyle w:val="37955993851545C0B4E22BCA15F6497B"/>
          </w:pPr>
          <w:r w:rsidRPr="00CB0055">
            <w:t>Contact</w:t>
          </w:r>
        </w:p>
      </w:docPartBody>
    </w:docPart>
    <w:docPart>
      <w:docPartPr>
        <w:name w:val="254AF800D5F34E4CB385FB69E014F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BAC0F-8B9C-4514-B17B-9C3A8084FE05}"/>
      </w:docPartPr>
      <w:docPartBody>
        <w:p w:rsidR="0024791D" w:rsidRDefault="0084686A">
          <w:pPr>
            <w:pStyle w:val="254AF800D5F34E4CB385FB69E014F3CD"/>
          </w:pPr>
          <w:r w:rsidRPr="004D3011">
            <w:t>PHONE:</w:t>
          </w:r>
        </w:p>
      </w:docPartBody>
    </w:docPart>
    <w:docPart>
      <w:docPartPr>
        <w:name w:val="225CCF93625140C68746C06FBF7BC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0587-8AA8-4658-B342-6E7C7DF00DFD}"/>
      </w:docPartPr>
      <w:docPartBody>
        <w:p w:rsidR="0024791D" w:rsidRDefault="0084686A">
          <w:pPr>
            <w:pStyle w:val="225CCF93625140C68746C06FBF7BCF7A"/>
          </w:pPr>
          <w:r w:rsidRPr="004D3011">
            <w:t>WEBSITE:</w:t>
          </w:r>
        </w:p>
      </w:docPartBody>
    </w:docPart>
    <w:docPart>
      <w:docPartPr>
        <w:name w:val="917DF45FBD1C407EAF5876B3EA1A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278F5-E74D-4BC1-9B5B-1EE5C687D8A0}"/>
      </w:docPartPr>
      <w:docPartBody>
        <w:p w:rsidR="0024791D" w:rsidRDefault="0084686A">
          <w:pPr>
            <w:pStyle w:val="917DF45FBD1C407EAF5876B3EA1A0383"/>
          </w:pPr>
          <w:r w:rsidRPr="00CB0055">
            <w:t>Hobbies</w:t>
          </w:r>
        </w:p>
      </w:docPartBody>
    </w:docPart>
    <w:docPart>
      <w:docPartPr>
        <w:name w:val="93646765923B47729283BF4E16556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0E89-D1E1-4750-9F66-89F612ECCE77}"/>
      </w:docPartPr>
      <w:docPartBody>
        <w:p w:rsidR="0024791D" w:rsidRDefault="0084686A">
          <w:pPr>
            <w:pStyle w:val="93646765923B47729283BF4E16556F3B"/>
          </w:pPr>
          <w:r w:rsidRPr="00036450">
            <w:t>EDUCATION</w:t>
          </w:r>
        </w:p>
      </w:docPartBody>
    </w:docPart>
    <w:docPart>
      <w:docPartPr>
        <w:name w:val="867FD49B2DD64E18BF0F25429C32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587C-9995-4B36-A52F-6595A904C5F2}"/>
      </w:docPartPr>
      <w:docPartBody>
        <w:p w:rsidR="0024791D" w:rsidRDefault="0084686A">
          <w:pPr>
            <w:pStyle w:val="867FD49B2DD64E18BF0F25429C32752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6A"/>
    <w:rsid w:val="0024791D"/>
    <w:rsid w:val="0084686A"/>
    <w:rsid w:val="00BC5BD8"/>
    <w:rsid w:val="00C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48E78BC014CCF8C386F09F1B718DB">
    <w:name w:val="E2248E78BC014CCF8C386F09F1B718DB"/>
  </w:style>
  <w:style w:type="paragraph" w:customStyle="1" w:styleId="1148740567E4471294EA5462BCAB5FAB">
    <w:name w:val="1148740567E4471294EA5462BCAB5FAB"/>
  </w:style>
  <w:style w:type="paragraph" w:customStyle="1" w:styleId="C7F33B4FE0E24A2C94568658D130B197">
    <w:name w:val="C7F33B4FE0E24A2C94568658D130B197"/>
  </w:style>
  <w:style w:type="paragraph" w:customStyle="1" w:styleId="72B6027BCE7E4D938BCEB1076895CA39">
    <w:name w:val="72B6027BCE7E4D938BCEB1076895CA39"/>
  </w:style>
  <w:style w:type="paragraph" w:customStyle="1" w:styleId="37955993851545C0B4E22BCA15F6497B">
    <w:name w:val="37955993851545C0B4E22BCA15F6497B"/>
  </w:style>
  <w:style w:type="paragraph" w:customStyle="1" w:styleId="254AF800D5F34E4CB385FB69E014F3CD">
    <w:name w:val="254AF800D5F34E4CB385FB69E014F3CD"/>
  </w:style>
  <w:style w:type="paragraph" w:customStyle="1" w:styleId="CAC1198F093848EF9E5EB05218FD183C">
    <w:name w:val="CAC1198F093848EF9E5EB05218FD183C"/>
  </w:style>
  <w:style w:type="paragraph" w:customStyle="1" w:styleId="225CCF93625140C68746C06FBF7BCF7A">
    <w:name w:val="225CCF93625140C68746C06FBF7BCF7A"/>
  </w:style>
  <w:style w:type="paragraph" w:customStyle="1" w:styleId="23C2B30C5B7C41A689E4015272B2D6CE">
    <w:name w:val="23C2B30C5B7C41A689E4015272B2D6CE"/>
  </w:style>
  <w:style w:type="paragraph" w:customStyle="1" w:styleId="C1D5B0A6C1BB4192B7713CF3370F9EA7">
    <w:name w:val="C1D5B0A6C1BB4192B7713CF3370F9E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5FC6836E43F4B009292E0D3C98C05BE">
    <w:name w:val="25FC6836E43F4B009292E0D3C98C05BE"/>
  </w:style>
  <w:style w:type="paragraph" w:customStyle="1" w:styleId="917DF45FBD1C407EAF5876B3EA1A0383">
    <w:name w:val="917DF45FBD1C407EAF5876B3EA1A0383"/>
  </w:style>
  <w:style w:type="paragraph" w:customStyle="1" w:styleId="354ED7D49CE54295807EE472F26F959A">
    <w:name w:val="354ED7D49CE54295807EE472F26F959A"/>
  </w:style>
  <w:style w:type="paragraph" w:customStyle="1" w:styleId="62FD65CF85AA4483AB00A8D3D4C4E77A">
    <w:name w:val="62FD65CF85AA4483AB00A8D3D4C4E77A"/>
  </w:style>
  <w:style w:type="paragraph" w:customStyle="1" w:styleId="2A656229384B47B0854EB37C3D67707B">
    <w:name w:val="2A656229384B47B0854EB37C3D67707B"/>
  </w:style>
  <w:style w:type="paragraph" w:customStyle="1" w:styleId="043839CD1FAD4E12804A256810B083C3">
    <w:name w:val="043839CD1FAD4E12804A256810B083C3"/>
  </w:style>
  <w:style w:type="paragraph" w:customStyle="1" w:styleId="93646765923B47729283BF4E16556F3B">
    <w:name w:val="93646765923B47729283BF4E16556F3B"/>
  </w:style>
  <w:style w:type="paragraph" w:customStyle="1" w:styleId="B880E233C20540C7AAFC72FEF07DD8F3">
    <w:name w:val="B880E233C20540C7AAFC72FEF07DD8F3"/>
  </w:style>
  <w:style w:type="paragraph" w:customStyle="1" w:styleId="BC9E94D165B44E3B80E9ACF350024B6D">
    <w:name w:val="BC9E94D165B44E3B80E9ACF350024B6D"/>
  </w:style>
  <w:style w:type="paragraph" w:customStyle="1" w:styleId="1A5BEA99FD4A40E4AE5108BBF425B62A">
    <w:name w:val="1A5BEA99FD4A40E4AE5108BBF425B62A"/>
  </w:style>
  <w:style w:type="paragraph" w:customStyle="1" w:styleId="7AA82BCC69034E3A872D66F282E66B71">
    <w:name w:val="7AA82BCC69034E3A872D66F282E66B71"/>
  </w:style>
  <w:style w:type="paragraph" w:customStyle="1" w:styleId="444C310EB4DA484D8D3EBA258FC99FC1">
    <w:name w:val="444C310EB4DA484D8D3EBA258FC99FC1"/>
  </w:style>
  <w:style w:type="paragraph" w:customStyle="1" w:styleId="4128374DE93A460B8A5D555A1FD5607E">
    <w:name w:val="4128374DE93A460B8A5D555A1FD5607E"/>
  </w:style>
  <w:style w:type="paragraph" w:customStyle="1" w:styleId="AE12833871A84F54AD74DED3B228EFFA">
    <w:name w:val="AE12833871A84F54AD74DED3B228EFFA"/>
  </w:style>
  <w:style w:type="paragraph" w:customStyle="1" w:styleId="867FD49B2DD64E18BF0F25429C327528">
    <w:name w:val="867FD49B2DD64E18BF0F25429C327528"/>
  </w:style>
  <w:style w:type="paragraph" w:customStyle="1" w:styleId="CFE370DA2CB5427FADC9ED8489EB82CC">
    <w:name w:val="CFE370DA2CB5427FADC9ED8489EB82CC"/>
  </w:style>
  <w:style w:type="paragraph" w:customStyle="1" w:styleId="A79768BD33844CE68D9CE320C533060B">
    <w:name w:val="A79768BD33844CE68D9CE320C533060B"/>
  </w:style>
  <w:style w:type="paragraph" w:customStyle="1" w:styleId="F66076A9E8594539A16112FD3787912C">
    <w:name w:val="F66076A9E8594539A16112FD3787912C"/>
  </w:style>
  <w:style w:type="paragraph" w:customStyle="1" w:styleId="B0E9982CAAFB48C3847B6FD6468FF485">
    <w:name w:val="B0E9982CAAFB48C3847B6FD6468FF485"/>
  </w:style>
  <w:style w:type="paragraph" w:customStyle="1" w:styleId="A597C695C4F24D439DF6BA52292E7D0F">
    <w:name w:val="A597C695C4F24D439DF6BA52292E7D0F"/>
  </w:style>
  <w:style w:type="paragraph" w:customStyle="1" w:styleId="5B56DE5126B14690B46450023C224B5D">
    <w:name w:val="5B56DE5126B14690B46450023C224B5D"/>
  </w:style>
  <w:style w:type="paragraph" w:customStyle="1" w:styleId="71AF716381BA4DB6B41A4B9669701600">
    <w:name w:val="71AF716381BA4DB6B41A4B9669701600"/>
  </w:style>
  <w:style w:type="paragraph" w:customStyle="1" w:styleId="730838A6DFA342E3998DD71D8FE13FE9">
    <w:name w:val="730838A6DFA342E3998DD71D8FE13FE9"/>
  </w:style>
  <w:style w:type="paragraph" w:customStyle="1" w:styleId="061EDFF58EED461182BA4F81488A5EDC">
    <w:name w:val="061EDFF58EED461182BA4F81488A5EDC"/>
  </w:style>
  <w:style w:type="paragraph" w:customStyle="1" w:styleId="276BC5B35710459AAE71A642DDB7627D">
    <w:name w:val="276BC5B35710459AAE71A642DDB7627D"/>
  </w:style>
  <w:style w:type="paragraph" w:customStyle="1" w:styleId="9AFD6322F0234353976BC019D27D4C73">
    <w:name w:val="9AFD6322F0234353976BC019D27D4C73"/>
  </w:style>
  <w:style w:type="paragraph" w:customStyle="1" w:styleId="C264942A19A44BF1A50745AAD3F2A593">
    <w:name w:val="C264942A19A44BF1A50745AAD3F2A593"/>
  </w:style>
  <w:style w:type="paragraph" w:customStyle="1" w:styleId="CA730E5794374652A59057FFDA46032B">
    <w:name w:val="CA730E5794374652A59057FFDA46032B"/>
  </w:style>
  <w:style w:type="paragraph" w:customStyle="1" w:styleId="1D3A9209118B4330879F973F07F67DAD">
    <w:name w:val="1D3A9209118B4330879F973F07F67DAD"/>
  </w:style>
  <w:style w:type="paragraph" w:customStyle="1" w:styleId="6622E151789644C3BAED19ACD1C1F9ED">
    <w:name w:val="6622E151789644C3BAED19ACD1C1F9E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0A3F27CBECF4BF0BF45591CD6940749">
    <w:name w:val="70A3F27CBECF4BF0BF45591CD6940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2022-02-01T10:24:00Z</dcterms:created>
  <dcterms:modified xsi:type="dcterms:W3CDTF">2022-03-03T10:03:00Z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